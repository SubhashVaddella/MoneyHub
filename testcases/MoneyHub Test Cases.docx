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7D1F" w14:textId="77777777" w:rsidR="00254394" w:rsidRDefault="00000000">
      <w:r>
        <w:t>Test Cases:</w:t>
      </w:r>
    </w:p>
    <w:p w14:paraId="4C1FCF26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>Feature: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Registration Form</w:t>
      </w:r>
    </w:p>
    <w:p w14:paraId="7B5ACA2E" w14:textId="77777777" w:rsidR="00254394" w:rsidRDefault="00254394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B3DB2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i/>
          <w:iCs/>
          <w:color w:val="808080"/>
          <w:sz w:val="19"/>
          <w:szCs w:val="19"/>
        </w:rPr>
        <w:t xml:space="preserve">To Test </w:t>
      </w:r>
      <w:proofErr w:type="spellStart"/>
      <w:r>
        <w:rPr>
          <w:rFonts w:ascii="Cascadia Mono" w:hAnsi="Cascadia Mono" w:cs="Cascadia Mono"/>
          <w:i/>
          <w:iCs/>
          <w:color w:val="808080"/>
          <w:sz w:val="19"/>
          <w:szCs w:val="19"/>
        </w:rPr>
        <w:t>Feilds</w:t>
      </w:r>
      <w:proofErr w:type="spellEnd"/>
      <w:r>
        <w:rPr>
          <w:rFonts w:ascii="Cascadia Mono" w:hAnsi="Cascadia Mono" w:cs="Cascadia Mono"/>
          <w:i/>
          <w:iCs/>
          <w:color w:val="808080"/>
          <w:sz w:val="19"/>
          <w:szCs w:val="19"/>
        </w:rPr>
        <w:t xml:space="preserve"> in the </w:t>
      </w:r>
      <w:proofErr w:type="spellStart"/>
      <w:r>
        <w:rPr>
          <w:rFonts w:ascii="Cascadia Mono" w:hAnsi="Cascadia Mono" w:cs="Cascadia Mono"/>
          <w:i/>
          <w:iCs/>
          <w:color w:val="808080"/>
          <w:sz w:val="19"/>
          <w:szCs w:val="19"/>
        </w:rPr>
        <w:t>registartion</w:t>
      </w:r>
      <w:proofErr w:type="spellEnd"/>
      <w:r>
        <w:rPr>
          <w:rFonts w:ascii="Cascadia Mono" w:hAnsi="Cascadia Mono" w:cs="Cascadia Mono"/>
          <w:i/>
          <w:iCs/>
          <w:color w:val="808080"/>
          <w:sz w:val="19"/>
          <w:szCs w:val="19"/>
        </w:rPr>
        <w:t xml:space="preserve"> form</w:t>
      </w:r>
    </w:p>
    <w:p w14:paraId="7B4AC095" w14:textId="77777777" w:rsidR="00254394" w:rsidRDefault="00254394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B1C0C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>Background:</w:t>
      </w:r>
    </w:p>
    <w:p w14:paraId="73FFE561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I host a </w:t>
      </w:r>
      <w:proofErr w:type="spellStart"/>
      <w:r>
        <w:rPr>
          <w:rFonts w:ascii="Cascadia Mono" w:hAnsi="Cascadia Mono" w:cs="Cascadia Mono"/>
          <w:color w:val="887DBA"/>
          <w:sz w:val="19"/>
          <w:szCs w:val="19"/>
        </w:rPr>
        <w:t>Registation</w:t>
      </w:r>
      <w:proofErr w:type="spellEnd"/>
      <w:r>
        <w:rPr>
          <w:rFonts w:ascii="Cascadia Mono" w:hAnsi="Cascadia Mono" w:cs="Cascadia Mono"/>
          <w:color w:val="887DBA"/>
          <w:sz w:val="19"/>
          <w:szCs w:val="19"/>
        </w:rPr>
        <w:t xml:space="preserve"> form </w:t>
      </w:r>
      <w:proofErr w:type="gramStart"/>
      <w:r>
        <w:rPr>
          <w:rFonts w:ascii="Cascadia Mono" w:hAnsi="Cascadia Mono" w:cs="Cascadia Mono"/>
          <w:color w:val="887DBA"/>
          <w:sz w:val="19"/>
          <w:szCs w:val="19"/>
        </w:rPr>
        <w:t>application</w:t>
      </w:r>
      <w:proofErr w:type="gramEnd"/>
    </w:p>
    <w:p w14:paraId="3B0F9F2B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I navigate to </w:t>
      </w:r>
      <w:proofErr w:type="spellStart"/>
      <w:r>
        <w:rPr>
          <w:rFonts w:ascii="Cascadia Mono" w:hAnsi="Cascadia Mono" w:cs="Cascadia Mono"/>
          <w:color w:val="887DBA"/>
          <w:sz w:val="19"/>
          <w:szCs w:val="19"/>
        </w:rPr>
        <w:t>registation</w:t>
      </w:r>
      <w:proofErr w:type="spellEnd"/>
      <w:r>
        <w:rPr>
          <w:rFonts w:ascii="Cascadia Mono" w:hAnsi="Cascadia Mono" w:cs="Cascadia Mono"/>
          <w:color w:val="887DBA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7DBA"/>
          <w:sz w:val="19"/>
          <w:szCs w:val="19"/>
        </w:rPr>
        <w:t>page</w:t>
      </w:r>
      <w:proofErr w:type="gramEnd"/>
    </w:p>
    <w:p w14:paraId="615A01DF" w14:textId="77777777" w:rsidR="00254394" w:rsidRDefault="00254394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6AC44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2B91AF"/>
          <w:sz w:val="19"/>
          <w:szCs w:val="19"/>
        </w:rPr>
        <w:t>@tag1</w:t>
      </w:r>
    </w:p>
    <w:p w14:paraId="7C0B87E3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>Scenario Outline: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 Test blank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proofErr w:type="gramEnd"/>
    </w:p>
    <w:p w14:paraId="616911D7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I enter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&lt;Username&gt;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&lt;Password&gt;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RepeatPassword</w:t>
      </w:r>
      <w:proofErr w:type="spellEnd"/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&gt;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&lt;Terms&gt;</w:t>
      </w:r>
    </w:p>
    <w:p w14:paraId="16DE410C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I Click register </w:t>
      </w:r>
      <w:proofErr w:type="gramStart"/>
      <w:r>
        <w:rPr>
          <w:rFonts w:ascii="Cascadia Mono" w:hAnsi="Cascadia Mono" w:cs="Cascadia Mono"/>
          <w:color w:val="887DBA"/>
          <w:sz w:val="19"/>
          <w:szCs w:val="19"/>
        </w:rPr>
        <w:t>button</w:t>
      </w:r>
      <w:proofErr w:type="gramEnd"/>
    </w:p>
    <w:p w14:paraId="677217F6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proofErr w:type="spellStart"/>
      <w:r>
        <w:rPr>
          <w:rFonts w:ascii="Cascadia Mono" w:hAnsi="Cascadia Mono" w:cs="Cascadia Mono"/>
          <w:color w:val="887DBA"/>
          <w:sz w:val="19"/>
          <w:szCs w:val="19"/>
        </w:rPr>
        <w:t>Feild</w:t>
      </w:r>
      <w:proofErr w:type="spellEnd"/>
      <w:r>
        <w:rPr>
          <w:rFonts w:ascii="Cascadia Mono" w:hAnsi="Cascadia Mono" w:cs="Cascadia Mono"/>
          <w:color w:val="887DBA"/>
          <w:sz w:val="19"/>
          <w:szCs w:val="19"/>
        </w:rPr>
        <w:t xml:space="preserve"> validation for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&lt;Filed&gt;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 should be displayed</w:t>
      </w:r>
    </w:p>
    <w:p w14:paraId="1F0E37D3" w14:textId="77777777" w:rsidR="00254394" w:rsidRDefault="00254394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04C00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Examples: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7F09E99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</w:t>
      </w:r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| </w:t>
      </w:r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RepeatPassword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Terms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</w:t>
      </w:r>
    </w:p>
    <w:p w14:paraId="6501447F" w14:textId="77777777" w:rsidR="00254394" w:rsidRDefault="00000000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                   | Valid123 | Valid123       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 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Username             |</w:t>
      </w:r>
    </w:p>
    <w:p w14:paraId="7CADB225" w14:textId="77777777" w:rsidR="00254394" w:rsidRDefault="00000000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Testuser@email.com |          | Valid123       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 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Password             |</w:t>
      </w:r>
    </w:p>
    <w:p w14:paraId="2E9838DE" w14:textId="77777777" w:rsidR="00254394" w:rsidRDefault="00000000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| Valid123 |                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 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Repeat Password      |</w:t>
      </w:r>
    </w:p>
    <w:p w14:paraId="20CA6734" w14:textId="77777777" w:rsidR="00254394" w:rsidRDefault="00000000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| Valid123 | Valid123       | False | Terms and Conditions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this test is failing</w:t>
      </w:r>
    </w:p>
    <w:p w14:paraId="0FE60578" w14:textId="77777777" w:rsidR="00254394" w:rsidRDefault="00254394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C7C54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>Scenario Outline: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 Test password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proofErr w:type="gramEnd"/>
    </w:p>
    <w:p w14:paraId="0AEA4AAE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I enter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&lt;Username&gt;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&lt;Password&gt;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RepeatPassword</w:t>
      </w:r>
      <w:proofErr w:type="spellEnd"/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&gt;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&lt;Terms&gt;</w:t>
      </w:r>
    </w:p>
    <w:p w14:paraId="593FB679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I Click register </w:t>
      </w:r>
      <w:proofErr w:type="gramStart"/>
      <w:r>
        <w:rPr>
          <w:rFonts w:ascii="Cascadia Mono" w:hAnsi="Cascadia Mono" w:cs="Cascadia Mono"/>
          <w:color w:val="887DBA"/>
          <w:sz w:val="19"/>
          <w:szCs w:val="19"/>
        </w:rPr>
        <w:t>button</w:t>
      </w:r>
      <w:proofErr w:type="gramEnd"/>
    </w:p>
    <w:p w14:paraId="7C4821CF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887DBA"/>
          <w:sz w:val="19"/>
          <w:szCs w:val="19"/>
        </w:rPr>
        <w:t>Alert message should contain '&lt;</w:t>
      </w:r>
      <w:proofErr w:type="spellStart"/>
      <w:r>
        <w:rPr>
          <w:rFonts w:ascii="Cascadia Mono" w:hAnsi="Cascadia Mono" w:cs="Cascadia Mono"/>
          <w:color w:val="887DBA"/>
          <w:sz w:val="19"/>
          <w:szCs w:val="19"/>
        </w:rPr>
        <w:t>AlertMessage</w:t>
      </w:r>
      <w:proofErr w:type="spellEnd"/>
      <w:r>
        <w:rPr>
          <w:rFonts w:ascii="Cascadia Mono" w:hAnsi="Cascadia Mono" w:cs="Cascadia Mono"/>
          <w:color w:val="887DBA"/>
          <w:sz w:val="19"/>
          <w:szCs w:val="19"/>
        </w:rPr>
        <w:t>'</w:t>
      </w:r>
    </w:p>
    <w:p w14:paraId="76460AF1" w14:textId="77777777" w:rsidR="00254394" w:rsidRDefault="00254394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EAC6B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Examples: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BC9823A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</w:t>
      </w:r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| </w:t>
      </w:r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 </w:t>
      </w:r>
      <w:proofErr w:type="spellStart"/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RepeatPassword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| </w:t>
      </w:r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Terms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AlertMessage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|</w:t>
      </w:r>
    </w:p>
    <w:p w14:paraId="0C95C091" w14:textId="77777777" w:rsidR="00254394" w:rsidRDefault="00000000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| 123                     | 123                     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 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Failed to Create |</w:t>
      </w:r>
    </w:p>
    <w:p w14:paraId="680937D1" w14:textId="77777777" w:rsidR="00254394" w:rsidRDefault="00000000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Testuser@email.com | validPasswordmorethan16 | validPasswordmorethan16 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 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Failed to Create |</w:t>
      </w:r>
    </w:p>
    <w:p w14:paraId="44AF2F28" w14:textId="77777777" w:rsidR="00254394" w:rsidRDefault="00000000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Testuser@email.com | 123                     | validPasswordmorethan16 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 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Failed to Create |</w:t>
      </w:r>
    </w:p>
    <w:p w14:paraId="0FB0F065" w14:textId="77777777" w:rsidR="00254394" w:rsidRDefault="00000000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Testuser@email.com | validPasswordmorethan16 | 123                     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 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Failed to Create |</w:t>
      </w:r>
    </w:p>
    <w:p w14:paraId="12030486" w14:textId="77777777" w:rsidR="00254394" w:rsidRDefault="00000000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Testuser@email.com | valid123                | diff123                 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 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Failed to Create | --&gt; this is failing</w:t>
      </w:r>
    </w:p>
    <w:p w14:paraId="18D13424" w14:textId="77777777" w:rsidR="00254394" w:rsidRDefault="00254394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A0A0B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>Scenario Outline: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 Test terms and conditions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proofErr w:type="gramEnd"/>
    </w:p>
    <w:p w14:paraId="5DF00DFA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I enter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&lt;Username&gt;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&lt;Password&gt;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RepeatPassword</w:t>
      </w:r>
      <w:proofErr w:type="spellEnd"/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&gt;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887DBA"/>
          <w:sz w:val="19"/>
          <w:szCs w:val="19"/>
        </w:rPr>
        <w:t>&lt;Terms&gt;</w:t>
      </w:r>
    </w:p>
    <w:p w14:paraId="5D5522AF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 xml:space="preserve">I Click register </w:t>
      </w:r>
      <w:proofErr w:type="gramStart"/>
      <w:r>
        <w:rPr>
          <w:rFonts w:ascii="Cascadia Mono" w:hAnsi="Cascadia Mono" w:cs="Cascadia Mono"/>
          <w:color w:val="887DBA"/>
          <w:sz w:val="19"/>
          <w:szCs w:val="19"/>
        </w:rPr>
        <w:t>button</w:t>
      </w:r>
      <w:proofErr w:type="gramEnd"/>
    </w:p>
    <w:p w14:paraId="26207EE0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887DBA"/>
          <w:sz w:val="19"/>
          <w:szCs w:val="19"/>
        </w:rPr>
        <w:t>Alert message should contain '&lt;</w:t>
      </w:r>
      <w:proofErr w:type="spellStart"/>
      <w:r>
        <w:rPr>
          <w:rFonts w:ascii="Cascadia Mono" w:hAnsi="Cascadia Mono" w:cs="Cascadia Mono"/>
          <w:color w:val="887DBA"/>
          <w:sz w:val="19"/>
          <w:szCs w:val="19"/>
        </w:rPr>
        <w:t>AlertMessage</w:t>
      </w:r>
      <w:proofErr w:type="spellEnd"/>
      <w:r>
        <w:rPr>
          <w:rFonts w:ascii="Cascadia Mono" w:hAnsi="Cascadia Mono" w:cs="Cascadia Mono"/>
          <w:color w:val="887DBA"/>
          <w:sz w:val="19"/>
          <w:szCs w:val="19"/>
        </w:rPr>
        <w:t>'</w:t>
      </w:r>
    </w:p>
    <w:p w14:paraId="47B00F0C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Examples: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83E17A0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</w:t>
      </w:r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RepeatPassword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Terms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i/>
          <w:iCs/>
          <w:color w:val="000000"/>
          <w:sz w:val="19"/>
          <w:szCs w:val="19"/>
        </w:rPr>
        <w:t>AlertMessage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|</w:t>
      </w:r>
    </w:p>
    <w:p w14:paraId="111D2DEB" w14:textId="77777777" w:rsidR="00254394" w:rsidRDefault="00000000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valid123 | valid123       | false | Failed to Create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failing</w:t>
      </w:r>
    </w:p>
    <w:p w14:paraId="27774D37" w14:textId="77777777" w:rsidR="00254394" w:rsidRDefault="00254394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D9FD57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sz w:val="19"/>
          <w:szCs w:val="19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 Test terms and conditions page</w:t>
      </w:r>
    </w:p>
    <w:p w14:paraId="13D8BB97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887DBA"/>
          <w:sz w:val="19"/>
          <w:szCs w:val="19"/>
        </w:rPr>
        <w:t>I click on Terms &amp; Privacy Link</w:t>
      </w:r>
    </w:p>
    <w:p w14:paraId="7CA1402E" w14:textId="77777777" w:rsidR="00254394" w:rsidRDefault="00000000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proofErr w:type="gramStart"/>
      <w:r>
        <w:rPr>
          <w:rFonts w:ascii="Cascadia Mono" w:hAnsi="Cascadia Mono" w:cs="Cascadia Mono"/>
          <w:color w:val="887DBA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887DBA"/>
          <w:sz w:val="19"/>
          <w:szCs w:val="19"/>
        </w:rPr>
        <w:t xml:space="preserve"> should direct me to 'terms.html' page</w:t>
      </w:r>
    </w:p>
    <w:p w14:paraId="51282AFB" w14:textId="77777777" w:rsidR="00254394" w:rsidRDefault="00254394">
      <w:pPr>
        <w:autoSpaceDE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5CC35" w14:textId="77777777" w:rsidR="00254394" w:rsidRDefault="00254394"/>
    <w:p w14:paraId="3277CBBF" w14:textId="77777777" w:rsidR="00254394" w:rsidRDefault="00254394"/>
    <w:p w14:paraId="38D02498" w14:textId="77777777" w:rsidR="00254394" w:rsidRDefault="00000000">
      <w:pPr>
        <w:rPr>
          <w:b/>
          <w:bCs/>
        </w:rPr>
      </w:pPr>
      <w:r>
        <w:rPr>
          <w:b/>
          <w:bCs/>
        </w:rPr>
        <w:t>Issues Identified:</w:t>
      </w:r>
    </w:p>
    <w:p w14:paraId="2418BCA1" w14:textId="77777777" w:rsidR="00254394" w:rsidRDefault="00000000">
      <w:pPr>
        <w:pStyle w:val="ListParagraph"/>
        <w:numPr>
          <w:ilvl w:val="0"/>
          <w:numId w:val="1"/>
        </w:numPr>
      </w:pPr>
      <w:r>
        <w:t xml:space="preserve">Form is accepted even when Terms and Conditions are not enabled – This is now </w:t>
      </w:r>
      <w:proofErr w:type="gramStart"/>
      <w:r>
        <w:t>fixed</w:t>
      </w:r>
      <w:proofErr w:type="gramEnd"/>
    </w:p>
    <w:p w14:paraId="6409250F" w14:textId="77777777" w:rsidR="00254394" w:rsidRDefault="00000000">
      <w:pPr>
        <w:pStyle w:val="ListParagraph"/>
      </w:pPr>
      <w:r>
        <w:rPr>
          <w:b/>
          <w:bCs/>
          <w:noProof/>
          <w:sz w:val="32"/>
          <w:szCs w:val="32"/>
        </w:rPr>
        <w:drawing>
          <wp:inline distT="0" distB="0" distL="0" distR="0" wp14:anchorId="03048091" wp14:editId="5EC4F09F">
            <wp:extent cx="5731514" cy="4575813"/>
            <wp:effectExtent l="0" t="0" r="2536" b="0"/>
            <wp:docPr id="118712557" name="Picture 1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5758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DF1604" w14:textId="77777777" w:rsidR="00FD57F9" w:rsidRDefault="00FD57F9">
      <w:pPr>
        <w:pStyle w:val="ListParagraph"/>
      </w:pPr>
    </w:p>
    <w:p w14:paraId="7C886B95" w14:textId="77777777" w:rsidR="00FD57F9" w:rsidRDefault="00FD57F9">
      <w:pPr>
        <w:pStyle w:val="ListParagraph"/>
      </w:pPr>
    </w:p>
    <w:p w14:paraId="07208576" w14:textId="77777777" w:rsidR="00FD57F9" w:rsidRDefault="00FD57F9">
      <w:pPr>
        <w:pStyle w:val="ListParagraph"/>
      </w:pPr>
    </w:p>
    <w:p w14:paraId="4E911B52" w14:textId="77777777" w:rsidR="00FD57F9" w:rsidRDefault="00FD57F9">
      <w:pPr>
        <w:pStyle w:val="ListParagraph"/>
      </w:pPr>
    </w:p>
    <w:p w14:paraId="23E5C135" w14:textId="77777777" w:rsidR="00FD57F9" w:rsidRDefault="00FD57F9">
      <w:pPr>
        <w:pStyle w:val="ListParagraph"/>
      </w:pPr>
    </w:p>
    <w:p w14:paraId="50E788D6" w14:textId="77777777" w:rsidR="00FD57F9" w:rsidRDefault="00FD57F9">
      <w:pPr>
        <w:pStyle w:val="ListParagraph"/>
      </w:pPr>
    </w:p>
    <w:p w14:paraId="13C19EB5" w14:textId="77777777" w:rsidR="00FD57F9" w:rsidRDefault="00FD57F9">
      <w:pPr>
        <w:pStyle w:val="ListParagraph"/>
      </w:pPr>
    </w:p>
    <w:p w14:paraId="3A256B9D" w14:textId="77777777" w:rsidR="00FD57F9" w:rsidRDefault="00FD57F9">
      <w:pPr>
        <w:pStyle w:val="ListParagraph"/>
      </w:pPr>
    </w:p>
    <w:p w14:paraId="77E03EBF" w14:textId="77777777" w:rsidR="00FD57F9" w:rsidRDefault="00FD57F9">
      <w:pPr>
        <w:pStyle w:val="ListParagraph"/>
      </w:pPr>
    </w:p>
    <w:p w14:paraId="12DBA466" w14:textId="77777777" w:rsidR="00FD57F9" w:rsidRDefault="00FD57F9">
      <w:pPr>
        <w:pStyle w:val="ListParagraph"/>
      </w:pPr>
    </w:p>
    <w:p w14:paraId="71495FE6" w14:textId="77777777" w:rsidR="00FD57F9" w:rsidRDefault="00FD57F9">
      <w:pPr>
        <w:pStyle w:val="ListParagraph"/>
      </w:pPr>
    </w:p>
    <w:p w14:paraId="047D857D" w14:textId="77777777" w:rsidR="00FD57F9" w:rsidRDefault="00FD57F9">
      <w:pPr>
        <w:pStyle w:val="ListParagraph"/>
      </w:pPr>
    </w:p>
    <w:p w14:paraId="0BC9235B" w14:textId="77777777" w:rsidR="00FD57F9" w:rsidRDefault="00FD57F9">
      <w:pPr>
        <w:pStyle w:val="ListParagraph"/>
      </w:pPr>
    </w:p>
    <w:p w14:paraId="3BF49304" w14:textId="77777777" w:rsidR="00FD57F9" w:rsidRDefault="00FD57F9">
      <w:pPr>
        <w:pStyle w:val="ListParagraph"/>
      </w:pPr>
    </w:p>
    <w:p w14:paraId="3DF1A88C" w14:textId="77777777" w:rsidR="00FD57F9" w:rsidRDefault="00FD57F9">
      <w:pPr>
        <w:pStyle w:val="ListParagraph"/>
      </w:pPr>
    </w:p>
    <w:p w14:paraId="618E9B1A" w14:textId="77777777" w:rsidR="00FD57F9" w:rsidRDefault="00FD57F9">
      <w:pPr>
        <w:pStyle w:val="ListParagraph"/>
      </w:pPr>
    </w:p>
    <w:p w14:paraId="733894D3" w14:textId="77777777" w:rsidR="00FD57F9" w:rsidRDefault="00FD57F9">
      <w:pPr>
        <w:pStyle w:val="ListParagraph"/>
      </w:pPr>
    </w:p>
    <w:p w14:paraId="43A6B05F" w14:textId="77777777" w:rsidR="00FD57F9" w:rsidRDefault="00FD57F9">
      <w:pPr>
        <w:pStyle w:val="ListParagraph"/>
      </w:pPr>
    </w:p>
    <w:p w14:paraId="797B000B" w14:textId="77777777" w:rsidR="00FD57F9" w:rsidRDefault="00FD57F9">
      <w:pPr>
        <w:pStyle w:val="ListParagraph"/>
      </w:pPr>
    </w:p>
    <w:p w14:paraId="4DDF8F9C" w14:textId="1AD14851" w:rsidR="00254394" w:rsidRDefault="00000000" w:rsidP="00FD57F9">
      <w:pPr>
        <w:pStyle w:val="ListParagraph"/>
        <w:numPr>
          <w:ilvl w:val="0"/>
          <w:numId w:val="1"/>
        </w:numPr>
      </w:pPr>
      <w:r>
        <w:lastRenderedPageBreak/>
        <w:t xml:space="preserve">Form is accepted even passwords doesn’t match – This now fixed in </w:t>
      </w:r>
      <w:proofErr w:type="gramStart"/>
      <w:r>
        <w:t>code</w:t>
      </w:r>
      <w:proofErr w:type="gramEnd"/>
    </w:p>
    <w:p w14:paraId="14952160" w14:textId="77777777" w:rsidR="00254394" w:rsidRDefault="00000000">
      <w:pPr>
        <w:pStyle w:val="ListParagraph"/>
      </w:pPr>
      <w:r>
        <w:rPr>
          <w:b/>
          <w:bCs/>
          <w:noProof/>
          <w:sz w:val="32"/>
          <w:szCs w:val="32"/>
        </w:rPr>
        <w:drawing>
          <wp:inline distT="0" distB="0" distL="0" distR="0" wp14:anchorId="444FFB93" wp14:editId="4B7311E4">
            <wp:extent cx="5731514" cy="4779641"/>
            <wp:effectExtent l="0" t="0" r="2536" b="1909"/>
            <wp:docPr id="5460188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779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8A27B6" w14:textId="77777777" w:rsidR="00FD57F9" w:rsidRDefault="00FD57F9">
      <w:pPr>
        <w:pStyle w:val="ListParagraph"/>
      </w:pPr>
    </w:p>
    <w:p w14:paraId="405DC4CD" w14:textId="77777777" w:rsidR="00FD57F9" w:rsidRDefault="00FD57F9">
      <w:pPr>
        <w:pStyle w:val="ListParagraph"/>
      </w:pPr>
    </w:p>
    <w:p w14:paraId="6F1FD16D" w14:textId="77777777" w:rsidR="00FD57F9" w:rsidRDefault="00FD57F9">
      <w:pPr>
        <w:pStyle w:val="ListParagraph"/>
      </w:pPr>
    </w:p>
    <w:p w14:paraId="76FC7ACB" w14:textId="77777777" w:rsidR="00FD57F9" w:rsidRDefault="00FD57F9">
      <w:pPr>
        <w:pStyle w:val="ListParagraph"/>
      </w:pPr>
    </w:p>
    <w:p w14:paraId="4149E5ED" w14:textId="77777777" w:rsidR="00FD57F9" w:rsidRDefault="00FD57F9">
      <w:pPr>
        <w:pStyle w:val="ListParagraph"/>
      </w:pPr>
    </w:p>
    <w:p w14:paraId="57D6E5A4" w14:textId="77777777" w:rsidR="00FD57F9" w:rsidRDefault="00FD57F9">
      <w:pPr>
        <w:pStyle w:val="ListParagraph"/>
      </w:pPr>
    </w:p>
    <w:p w14:paraId="7FEA9DD3" w14:textId="77777777" w:rsidR="00FD57F9" w:rsidRDefault="00FD57F9">
      <w:pPr>
        <w:pStyle w:val="ListParagraph"/>
      </w:pPr>
    </w:p>
    <w:p w14:paraId="606B8019" w14:textId="77777777" w:rsidR="00FD57F9" w:rsidRDefault="00FD57F9">
      <w:pPr>
        <w:pStyle w:val="ListParagraph"/>
      </w:pPr>
    </w:p>
    <w:p w14:paraId="791382E0" w14:textId="77777777" w:rsidR="00FD57F9" w:rsidRDefault="00FD57F9">
      <w:pPr>
        <w:pStyle w:val="ListParagraph"/>
      </w:pPr>
    </w:p>
    <w:p w14:paraId="5B2F0F4E" w14:textId="77777777" w:rsidR="00FD57F9" w:rsidRDefault="00FD57F9">
      <w:pPr>
        <w:pStyle w:val="ListParagraph"/>
      </w:pPr>
    </w:p>
    <w:p w14:paraId="20EC5D16" w14:textId="77777777" w:rsidR="00FD57F9" w:rsidRDefault="00FD57F9">
      <w:pPr>
        <w:pStyle w:val="ListParagraph"/>
      </w:pPr>
    </w:p>
    <w:p w14:paraId="118A0148" w14:textId="77777777" w:rsidR="00FD57F9" w:rsidRDefault="00FD57F9">
      <w:pPr>
        <w:pStyle w:val="ListParagraph"/>
      </w:pPr>
    </w:p>
    <w:p w14:paraId="5533D774" w14:textId="77777777" w:rsidR="00FD57F9" w:rsidRDefault="00FD57F9">
      <w:pPr>
        <w:pStyle w:val="ListParagraph"/>
      </w:pPr>
    </w:p>
    <w:p w14:paraId="0A977C3C" w14:textId="77777777" w:rsidR="00FD57F9" w:rsidRDefault="00FD57F9">
      <w:pPr>
        <w:pStyle w:val="ListParagraph"/>
      </w:pPr>
    </w:p>
    <w:p w14:paraId="536AD2BE" w14:textId="77777777" w:rsidR="00FD57F9" w:rsidRDefault="00FD57F9">
      <w:pPr>
        <w:pStyle w:val="ListParagraph"/>
      </w:pPr>
    </w:p>
    <w:p w14:paraId="25F21433" w14:textId="77777777" w:rsidR="00FD57F9" w:rsidRDefault="00FD57F9">
      <w:pPr>
        <w:pStyle w:val="ListParagraph"/>
      </w:pPr>
    </w:p>
    <w:p w14:paraId="6975C015" w14:textId="77777777" w:rsidR="00FD57F9" w:rsidRDefault="00FD57F9">
      <w:pPr>
        <w:pStyle w:val="ListParagraph"/>
      </w:pPr>
    </w:p>
    <w:p w14:paraId="4CB427FD" w14:textId="77777777" w:rsidR="00FD57F9" w:rsidRDefault="00FD57F9">
      <w:pPr>
        <w:pStyle w:val="ListParagraph"/>
      </w:pPr>
    </w:p>
    <w:p w14:paraId="5970C5EB" w14:textId="77777777" w:rsidR="00FD57F9" w:rsidRDefault="00FD57F9">
      <w:pPr>
        <w:pStyle w:val="ListParagraph"/>
      </w:pPr>
    </w:p>
    <w:p w14:paraId="1868111D" w14:textId="77777777" w:rsidR="00FD57F9" w:rsidRDefault="00FD57F9">
      <w:pPr>
        <w:pStyle w:val="ListParagraph"/>
      </w:pPr>
    </w:p>
    <w:p w14:paraId="382E2137" w14:textId="77777777" w:rsidR="00254394" w:rsidRDefault="00000000">
      <w:pPr>
        <w:pStyle w:val="ListParagraph"/>
        <w:numPr>
          <w:ilvl w:val="0"/>
          <w:numId w:val="1"/>
        </w:numPr>
      </w:pPr>
      <w:r>
        <w:lastRenderedPageBreak/>
        <w:t>View password icon/button disappears when navigated out of that box and is not reappearing when clicked onto the password field.</w:t>
      </w:r>
    </w:p>
    <w:p w14:paraId="5CBCFD71" w14:textId="77777777" w:rsidR="00254394" w:rsidRDefault="00000000">
      <w:pPr>
        <w:pStyle w:val="ListParagraph"/>
      </w:pPr>
      <w:r>
        <w:rPr>
          <w:b/>
          <w:bCs/>
          <w:noProof/>
          <w:sz w:val="32"/>
          <w:szCs w:val="32"/>
        </w:rPr>
        <w:drawing>
          <wp:inline distT="0" distB="0" distL="0" distR="0" wp14:anchorId="1882295A" wp14:editId="54792D26">
            <wp:extent cx="5264420" cy="4388077"/>
            <wp:effectExtent l="0" t="0" r="0" b="0"/>
            <wp:docPr id="417140063" name="Picture 1" descr="A screen shot of a register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0" cy="43880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0F2554" w14:textId="77777777" w:rsidR="00FD57F9" w:rsidRDefault="00FD57F9">
      <w:pPr>
        <w:pStyle w:val="ListParagraph"/>
      </w:pPr>
    </w:p>
    <w:p w14:paraId="2E4430B2" w14:textId="77777777" w:rsidR="00FD57F9" w:rsidRDefault="00FD57F9">
      <w:pPr>
        <w:pStyle w:val="ListParagraph"/>
      </w:pPr>
    </w:p>
    <w:p w14:paraId="52173C00" w14:textId="77777777" w:rsidR="00FD57F9" w:rsidRDefault="00FD57F9">
      <w:pPr>
        <w:pStyle w:val="ListParagraph"/>
      </w:pPr>
    </w:p>
    <w:p w14:paraId="36028181" w14:textId="77777777" w:rsidR="00FD57F9" w:rsidRDefault="00FD57F9">
      <w:pPr>
        <w:pStyle w:val="ListParagraph"/>
      </w:pPr>
    </w:p>
    <w:p w14:paraId="3A6E2642" w14:textId="77777777" w:rsidR="00FD57F9" w:rsidRDefault="00FD57F9">
      <w:pPr>
        <w:pStyle w:val="ListParagraph"/>
      </w:pPr>
    </w:p>
    <w:p w14:paraId="5B9CC9E9" w14:textId="77777777" w:rsidR="00FD57F9" w:rsidRDefault="00FD57F9">
      <w:pPr>
        <w:pStyle w:val="ListParagraph"/>
      </w:pPr>
    </w:p>
    <w:p w14:paraId="3BC5010B" w14:textId="77777777" w:rsidR="00FD57F9" w:rsidRDefault="00FD57F9">
      <w:pPr>
        <w:pStyle w:val="ListParagraph"/>
      </w:pPr>
    </w:p>
    <w:p w14:paraId="320F6DF0" w14:textId="77777777" w:rsidR="00FD57F9" w:rsidRDefault="00FD57F9">
      <w:pPr>
        <w:pStyle w:val="ListParagraph"/>
      </w:pPr>
    </w:p>
    <w:p w14:paraId="3B99CBED" w14:textId="77777777" w:rsidR="00FD57F9" w:rsidRDefault="00FD57F9">
      <w:pPr>
        <w:pStyle w:val="ListParagraph"/>
      </w:pPr>
    </w:p>
    <w:p w14:paraId="76E4E133" w14:textId="77777777" w:rsidR="00FD57F9" w:rsidRDefault="00FD57F9">
      <w:pPr>
        <w:pStyle w:val="ListParagraph"/>
      </w:pPr>
    </w:p>
    <w:p w14:paraId="32DDEB2F" w14:textId="77777777" w:rsidR="00FD57F9" w:rsidRDefault="00FD57F9">
      <w:pPr>
        <w:pStyle w:val="ListParagraph"/>
      </w:pPr>
    </w:p>
    <w:p w14:paraId="003222DE" w14:textId="77777777" w:rsidR="00FD57F9" w:rsidRDefault="00FD57F9">
      <w:pPr>
        <w:pStyle w:val="ListParagraph"/>
      </w:pPr>
    </w:p>
    <w:p w14:paraId="53D520C6" w14:textId="77777777" w:rsidR="00FD57F9" w:rsidRDefault="00FD57F9">
      <w:pPr>
        <w:pStyle w:val="ListParagraph"/>
      </w:pPr>
    </w:p>
    <w:p w14:paraId="57560573" w14:textId="77777777" w:rsidR="00FD57F9" w:rsidRDefault="00FD57F9">
      <w:pPr>
        <w:pStyle w:val="ListParagraph"/>
      </w:pPr>
    </w:p>
    <w:p w14:paraId="3BF226FE" w14:textId="77777777" w:rsidR="00FD57F9" w:rsidRDefault="00FD57F9">
      <w:pPr>
        <w:pStyle w:val="ListParagraph"/>
      </w:pPr>
    </w:p>
    <w:p w14:paraId="3C20E637" w14:textId="77777777" w:rsidR="00FD57F9" w:rsidRDefault="00FD57F9">
      <w:pPr>
        <w:pStyle w:val="ListParagraph"/>
      </w:pPr>
    </w:p>
    <w:p w14:paraId="2EB6C5E2" w14:textId="77777777" w:rsidR="00FD57F9" w:rsidRDefault="00FD57F9">
      <w:pPr>
        <w:pStyle w:val="ListParagraph"/>
      </w:pPr>
    </w:p>
    <w:p w14:paraId="7F4599C0" w14:textId="77777777" w:rsidR="00FD57F9" w:rsidRDefault="00FD57F9">
      <w:pPr>
        <w:pStyle w:val="ListParagraph"/>
      </w:pPr>
    </w:p>
    <w:p w14:paraId="21504A52" w14:textId="77777777" w:rsidR="00FD57F9" w:rsidRDefault="00FD57F9">
      <w:pPr>
        <w:pStyle w:val="ListParagraph"/>
      </w:pPr>
    </w:p>
    <w:p w14:paraId="504D83E1" w14:textId="77777777" w:rsidR="00FD57F9" w:rsidRDefault="00FD57F9">
      <w:pPr>
        <w:pStyle w:val="ListParagraph"/>
      </w:pPr>
    </w:p>
    <w:p w14:paraId="691ADC71" w14:textId="77777777" w:rsidR="00FD57F9" w:rsidRDefault="00FD57F9">
      <w:pPr>
        <w:pStyle w:val="ListParagraph"/>
      </w:pPr>
    </w:p>
    <w:p w14:paraId="2BEF6D12" w14:textId="77777777" w:rsidR="00FD57F9" w:rsidRDefault="00FD57F9">
      <w:pPr>
        <w:pStyle w:val="ListParagraph"/>
      </w:pPr>
    </w:p>
    <w:p w14:paraId="5953B64F" w14:textId="77777777" w:rsidR="00254394" w:rsidRDefault="00000000">
      <w:pPr>
        <w:pStyle w:val="ListParagraph"/>
        <w:numPr>
          <w:ilvl w:val="0"/>
          <w:numId w:val="1"/>
        </w:numPr>
      </w:pPr>
      <w:r>
        <w:lastRenderedPageBreak/>
        <w:t xml:space="preserve">Cosmetic Bug: Username spelling is incorrect within username placeholder </w:t>
      </w:r>
      <w:r>
        <w:rPr>
          <w:rFonts w:ascii="Wingdings" w:eastAsia="Wingdings" w:hAnsi="Wingdings" w:cs="Wingdings"/>
        </w:rPr>
        <w:t></w:t>
      </w:r>
      <w:r>
        <w:t xml:space="preserve"> this is fixed on </w:t>
      </w:r>
      <w:proofErr w:type="gramStart"/>
      <w:r>
        <w:t>code</w:t>
      </w:r>
      <w:proofErr w:type="gramEnd"/>
    </w:p>
    <w:p w14:paraId="7B85E1DE" w14:textId="77777777" w:rsidR="00254394" w:rsidRDefault="00000000">
      <w:pPr>
        <w:pStyle w:val="ListParagraph"/>
      </w:pPr>
      <w:r>
        <w:rPr>
          <w:b/>
          <w:bCs/>
          <w:noProof/>
          <w:sz w:val="32"/>
          <w:szCs w:val="32"/>
        </w:rPr>
        <w:drawing>
          <wp:inline distT="0" distB="0" distL="0" distR="0" wp14:anchorId="47C5E146" wp14:editId="0D600570">
            <wp:extent cx="5731514" cy="5845173"/>
            <wp:effectExtent l="0" t="0" r="2536" b="3177"/>
            <wp:docPr id="1680044973" name="Picture 1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8451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2D77E1" w14:textId="77777777" w:rsidR="00FD57F9" w:rsidRDefault="00FD57F9">
      <w:pPr>
        <w:pStyle w:val="ListParagraph"/>
      </w:pPr>
    </w:p>
    <w:p w14:paraId="3512398E" w14:textId="77777777" w:rsidR="00FD57F9" w:rsidRDefault="00FD57F9">
      <w:pPr>
        <w:pStyle w:val="ListParagraph"/>
      </w:pPr>
    </w:p>
    <w:p w14:paraId="2CE6EF9E" w14:textId="77777777" w:rsidR="00FD57F9" w:rsidRDefault="00FD57F9">
      <w:pPr>
        <w:pStyle w:val="ListParagraph"/>
      </w:pPr>
    </w:p>
    <w:p w14:paraId="71C28381" w14:textId="77777777" w:rsidR="00FD57F9" w:rsidRDefault="00FD57F9">
      <w:pPr>
        <w:pStyle w:val="ListParagraph"/>
      </w:pPr>
    </w:p>
    <w:p w14:paraId="6BB99B79" w14:textId="77777777" w:rsidR="00FD57F9" w:rsidRDefault="00FD57F9">
      <w:pPr>
        <w:pStyle w:val="ListParagraph"/>
      </w:pPr>
    </w:p>
    <w:p w14:paraId="527BC78A" w14:textId="77777777" w:rsidR="00FD57F9" w:rsidRDefault="00FD57F9">
      <w:pPr>
        <w:pStyle w:val="ListParagraph"/>
      </w:pPr>
    </w:p>
    <w:p w14:paraId="0F228505" w14:textId="77777777" w:rsidR="00FD57F9" w:rsidRDefault="00FD57F9">
      <w:pPr>
        <w:pStyle w:val="ListParagraph"/>
      </w:pPr>
    </w:p>
    <w:p w14:paraId="07D0FD7D" w14:textId="77777777" w:rsidR="00FD57F9" w:rsidRDefault="00FD57F9">
      <w:pPr>
        <w:pStyle w:val="ListParagraph"/>
      </w:pPr>
    </w:p>
    <w:p w14:paraId="538AD195" w14:textId="77777777" w:rsidR="00FD57F9" w:rsidRDefault="00FD57F9">
      <w:pPr>
        <w:pStyle w:val="ListParagraph"/>
      </w:pPr>
    </w:p>
    <w:p w14:paraId="31B07C40" w14:textId="77777777" w:rsidR="00FD57F9" w:rsidRDefault="00FD57F9">
      <w:pPr>
        <w:pStyle w:val="ListParagraph"/>
      </w:pPr>
    </w:p>
    <w:p w14:paraId="1A376BBD" w14:textId="77777777" w:rsidR="00FD57F9" w:rsidRDefault="00FD57F9">
      <w:pPr>
        <w:pStyle w:val="ListParagraph"/>
      </w:pPr>
    </w:p>
    <w:p w14:paraId="63E0C713" w14:textId="77777777" w:rsidR="00FD57F9" w:rsidRDefault="00FD57F9">
      <w:pPr>
        <w:pStyle w:val="ListParagraph"/>
      </w:pPr>
    </w:p>
    <w:p w14:paraId="1FCC445D" w14:textId="77777777" w:rsidR="00FD57F9" w:rsidRDefault="00FD57F9">
      <w:pPr>
        <w:pStyle w:val="ListParagraph"/>
      </w:pPr>
    </w:p>
    <w:p w14:paraId="6D684A85" w14:textId="77777777" w:rsidR="00FD57F9" w:rsidRDefault="00FD57F9">
      <w:pPr>
        <w:pStyle w:val="ListParagraph"/>
      </w:pPr>
    </w:p>
    <w:p w14:paraId="5A36F470" w14:textId="77777777" w:rsidR="00254394" w:rsidRDefault="00000000">
      <w:pPr>
        <w:pStyle w:val="ListParagraph"/>
        <w:numPr>
          <w:ilvl w:val="0"/>
          <w:numId w:val="1"/>
        </w:numPr>
      </w:pPr>
      <w:r>
        <w:lastRenderedPageBreak/>
        <w:t xml:space="preserve">Cosmetic Bug: Repeat Password spelling is incorrect </w:t>
      </w:r>
      <w:r>
        <w:rPr>
          <w:rFonts w:ascii="Wingdings" w:eastAsia="Wingdings" w:hAnsi="Wingdings" w:cs="Wingdings"/>
        </w:rPr>
        <w:t></w:t>
      </w:r>
      <w:r>
        <w:t xml:space="preserve"> this is fixed on </w:t>
      </w:r>
      <w:proofErr w:type="gramStart"/>
      <w:r>
        <w:t>code</w:t>
      </w:r>
      <w:proofErr w:type="gramEnd"/>
    </w:p>
    <w:p w14:paraId="094C5105" w14:textId="77777777" w:rsidR="00254394" w:rsidRDefault="00000000">
      <w:pPr>
        <w:pStyle w:val="ListParagraph"/>
      </w:pPr>
      <w:r>
        <w:rPr>
          <w:noProof/>
        </w:rPr>
        <w:drawing>
          <wp:inline distT="0" distB="0" distL="0" distR="0" wp14:anchorId="37BD4658" wp14:editId="734081B2">
            <wp:extent cx="5731514" cy="5845173"/>
            <wp:effectExtent l="0" t="0" r="2536" b="3177"/>
            <wp:docPr id="1211757613" name="Picture 1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8451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28CD79" w14:textId="77777777" w:rsidR="00FD57F9" w:rsidRDefault="00FD57F9">
      <w:pPr>
        <w:pStyle w:val="ListParagraph"/>
      </w:pPr>
    </w:p>
    <w:p w14:paraId="4FCCE89C" w14:textId="77777777" w:rsidR="00254394" w:rsidRDefault="00000000">
      <w:pPr>
        <w:pStyle w:val="ListParagraph"/>
        <w:numPr>
          <w:ilvl w:val="0"/>
          <w:numId w:val="1"/>
        </w:numPr>
      </w:pPr>
      <w:r>
        <w:t xml:space="preserve">Terms and conditions </w:t>
      </w:r>
      <w:proofErr w:type="gramStart"/>
      <w:r>
        <w:t>is</w:t>
      </w:r>
      <w:proofErr w:type="gramEnd"/>
      <w:r>
        <w:t xml:space="preserve"> not in English</w:t>
      </w:r>
    </w:p>
    <w:sectPr w:rsidR="0025439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1DD86" w14:textId="77777777" w:rsidR="0011330C" w:rsidRDefault="0011330C">
      <w:pPr>
        <w:spacing w:after="0" w:line="240" w:lineRule="auto"/>
      </w:pPr>
      <w:r>
        <w:separator/>
      </w:r>
    </w:p>
  </w:endnote>
  <w:endnote w:type="continuationSeparator" w:id="0">
    <w:p w14:paraId="210179A4" w14:textId="77777777" w:rsidR="0011330C" w:rsidRDefault="0011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C325" w14:textId="77777777" w:rsidR="0011330C" w:rsidRDefault="0011330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5CD696" w14:textId="77777777" w:rsidR="0011330C" w:rsidRDefault="0011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870AA"/>
    <w:multiLevelType w:val="multilevel"/>
    <w:tmpl w:val="0B52C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8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4394"/>
    <w:rsid w:val="0011330C"/>
    <w:rsid w:val="00254394"/>
    <w:rsid w:val="00FD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1819"/>
  <w15:docId w15:val="{A48C9F99-8BD1-43D4-B8C6-2E6B32AE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vaddella</dc:creator>
  <dc:description/>
  <cp:lastModifiedBy>Sandhya Ippagunta</cp:lastModifiedBy>
  <cp:revision>2</cp:revision>
  <dcterms:created xsi:type="dcterms:W3CDTF">2023-05-11T14:12:00Z</dcterms:created>
  <dcterms:modified xsi:type="dcterms:W3CDTF">2023-05-11T14:12:00Z</dcterms:modified>
</cp:coreProperties>
</file>